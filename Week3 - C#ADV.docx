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821FCCF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>Test di fine settimana – Week 3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7C45E8F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A98CCBD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9AFF9EC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7EB33912" w14:textId="521BC422" w:rsidR="00823BF3" w:rsidRDefault="00823BF3" w:rsidP="00371E5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Elencare le principali differenze tra strutture e classi.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4C9F95D8" w14:textId="2C8DA3B9" w:rsidR="000E5240" w:rsidRPr="00823BF3" w:rsidRDefault="00823BF3" w:rsidP="00823BF3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</w:t>
      </w:r>
      <w:proofErr w:type="gramStart"/>
      <w:r w:rsidRPr="00823BF3">
        <w:rPr>
          <w:rFonts w:cstheme="minorHAnsi"/>
          <w:b/>
          <w:bCs/>
          <w:i/>
          <w:iCs/>
          <w:sz w:val="20"/>
          <w:szCs w:val="20"/>
        </w:rPr>
        <w:t>Dipendente(</w:t>
      </w:r>
      <w:proofErr w:type="gramEnd"/>
      <w:r w:rsidRPr="00823BF3">
        <w:rPr>
          <w:rFonts w:cstheme="minorHAnsi"/>
          <w:b/>
          <w:bCs/>
          <w:i/>
          <w:iCs/>
          <w:sz w:val="20"/>
          <w:szCs w:val="20"/>
        </w:rPr>
        <w:t xml:space="preserve">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56091E89" w14:textId="5AAF921F" w:rsidR="000E5240" w:rsidRPr="00823BF3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In che modo è possibile utilizzare la combinazione di keyword del linguaggio </w:t>
      </w:r>
      <w:proofErr w:type="spellStart"/>
      <w:r>
        <w:rPr>
          <w:rFonts w:cstheme="minorHAnsi"/>
          <w:i/>
          <w:iCs/>
          <w:sz w:val="20"/>
          <w:szCs w:val="20"/>
        </w:rPr>
        <w:t>virtual</w:t>
      </w:r>
      <w:proofErr w:type="spellEnd"/>
      <w:r>
        <w:rPr>
          <w:rFonts w:cstheme="minorHAnsi"/>
          <w:i/>
          <w:iCs/>
          <w:sz w:val="20"/>
          <w:szCs w:val="20"/>
        </w:rPr>
        <w:t xml:space="preserve"> e </w:t>
      </w:r>
      <w:proofErr w:type="spellStart"/>
      <w:r>
        <w:rPr>
          <w:rFonts w:cstheme="minorHAnsi"/>
          <w:i/>
          <w:iCs/>
          <w:sz w:val="20"/>
          <w:szCs w:val="20"/>
        </w:rPr>
        <w:t>override</w:t>
      </w:r>
      <w:proofErr w:type="spellEnd"/>
      <w:r>
        <w:rPr>
          <w:rFonts w:cstheme="minorHAnsi"/>
          <w:i/>
          <w:iCs/>
          <w:sz w:val="20"/>
          <w:szCs w:val="20"/>
        </w:rPr>
        <w:t>? Fornire un esempio.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75B5175B" w14:textId="00C42172" w:rsidR="000E5240" w:rsidRPr="00823BF3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>Spiegare la differenza tra Array, Collection e Collezioni Generiche</w:t>
      </w:r>
      <w:r>
        <w:rPr>
          <w:rFonts w:cstheme="minorHAnsi"/>
          <w:i/>
          <w:iCs/>
          <w:sz w:val="20"/>
          <w:szCs w:val="20"/>
        </w:rPr>
        <w:t>.</w:t>
      </w:r>
      <w:r w:rsidR="00123AE9" w:rsidRPr="00823BF3">
        <w:rPr>
          <w:rFonts w:cstheme="minorHAnsi"/>
          <w:i/>
          <w:iCs/>
          <w:sz w:val="20"/>
          <w:szCs w:val="20"/>
        </w:rPr>
        <w:br/>
      </w:r>
    </w:p>
    <w:p w14:paraId="705C1D1C" w14:textId="5DE52970" w:rsidR="00CD04EC" w:rsidRPr="00823BF3" w:rsidRDefault="000E5240" w:rsidP="00823BF3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5EC0E88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A4BC50" w14:textId="2FD910E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65D367F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</w:t>
      </w:r>
      <w:r w:rsidR="00587F4D">
        <w:rPr>
          <w:rFonts w:cstheme="minorHAnsi"/>
          <w:i/>
          <w:iCs/>
          <w:sz w:val="16"/>
          <w:szCs w:val="16"/>
          <w:lang w:val="it-IT"/>
        </w:rPr>
        <w:t>per la gestione di un carrello di un e-commerce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CB5D312" w14:textId="28A647D9" w:rsidR="00587F4D" w:rsidRP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>Il sito ha degli utenti iscritti. (Inserire almeno un utente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già </w:t>
      </w:r>
      <w:r w:rsidRPr="00587F4D">
        <w:rPr>
          <w:rFonts w:cstheme="minorHAnsi"/>
          <w:i/>
          <w:iCs/>
          <w:sz w:val="16"/>
          <w:szCs w:val="16"/>
          <w:lang w:val="it-IT"/>
        </w:rPr>
        <w:t>iscritto).</w:t>
      </w:r>
    </w:p>
    <w:p w14:paraId="0507E133" w14:textId="77777777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b/>
          <w:bCs/>
          <w:i/>
          <w:iCs/>
          <w:sz w:val="16"/>
          <w:szCs w:val="16"/>
          <w:lang w:val="it-IT"/>
        </w:rPr>
        <w:t>L’utente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è </w:t>
      </w:r>
      <w:r>
        <w:rPr>
          <w:rFonts w:cstheme="minorHAnsi"/>
          <w:i/>
          <w:iCs/>
          <w:sz w:val="16"/>
          <w:szCs w:val="16"/>
          <w:lang w:val="it-IT"/>
        </w:rPr>
        <w:t>definito con</w:t>
      </w:r>
    </w:p>
    <w:p w14:paraId="18943130" w14:textId="77777777" w:rsidR="00587F4D" w:rsidRPr="0047762E" w:rsidRDefault="00587F4D" w:rsidP="00587F4D">
      <w:pPr>
        <w:pStyle w:val="Paragrafoelenco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Username, </w:t>
      </w:r>
    </w:p>
    <w:p w14:paraId="29BAA4D1" w14:textId="77777777" w:rsidR="00587F4D" w:rsidRPr="0047762E" w:rsidRDefault="00587F4D" w:rsidP="00587F4D">
      <w:pPr>
        <w:pStyle w:val="Paragrafoelenco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Password, </w:t>
      </w:r>
    </w:p>
    <w:p w14:paraId="5075D52A" w14:textId="77777777" w:rsidR="001438C8" w:rsidRDefault="00587F4D" w:rsidP="001438C8">
      <w:pPr>
        <w:pStyle w:val="Paragrafoelenco"/>
        <w:numPr>
          <w:ilvl w:val="0"/>
          <w:numId w:val="28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>Nome e Cognome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5C5AC21" w14:textId="64E469F7" w:rsidR="001438C8" w:rsidRDefault="00795461" w:rsidP="001201DB">
      <w:pPr>
        <w:ind w:left="40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L’e-commerce prevede che vengano messi in vendita prodotti d’abbigliamento, </w:t>
      </w:r>
      <w:r w:rsidR="001201DB">
        <w:rPr>
          <w:rFonts w:cstheme="minorHAnsi"/>
          <w:i/>
          <w:iCs/>
          <w:sz w:val="16"/>
          <w:szCs w:val="16"/>
          <w:lang w:val="it-IT"/>
        </w:rPr>
        <w:t>alimentari e di elettronica tutti caratterizzati</w:t>
      </w:r>
      <w:r w:rsidR="001438C8" w:rsidRPr="001438C8">
        <w:rPr>
          <w:rFonts w:cstheme="minorHAnsi"/>
          <w:i/>
          <w:iCs/>
          <w:sz w:val="16"/>
          <w:szCs w:val="16"/>
          <w:lang w:val="it-IT"/>
        </w:rPr>
        <w:t xml:space="preserve"> da</w:t>
      </w:r>
      <w:r w:rsidR="001438C8">
        <w:rPr>
          <w:rFonts w:cstheme="minorHAnsi"/>
          <w:i/>
          <w:iCs/>
          <w:sz w:val="16"/>
          <w:szCs w:val="16"/>
          <w:lang w:val="it-IT"/>
        </w:rPr>
        <w:t>:</w:t>
      </w:r>
    </w:p>
    <w:p w14:paraId="66232C7A" w14:textId="77777777" w:rsidR="001438C8" w:rsidRPr="001438C8" w:rsidRDefault="001438C8" w:rsidP="001438C8">
      <w:pPr>
        <w:pStyle w:val="Paragrafoelenco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codice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25F72DF" w14:textId="77777777" w:rsidR="001438C8" w:rsidRPr="001438C8" w:rsidRDefault="001438C8" w:rsidP="001438C8">
      <w:pPr>
        <w:pStyle w:val="Paragrafoelenco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descrizione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450D397B" w14:textId="412857C5" w:rsidR="001438C8" w:rsidRPr="001438C8" w:rsidRDefault="0047762E" w:rsidP="001438C8">
      <w:pPr>
        <w:pStyle w:val="Paragrafoelenco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il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19AA4E0" w14:textId="2762EFBD" w:rsidR="001438C8" w:rsidRPr="001438C8" w:rsidRDefault="001438C8" w:rsidP="001438C8">
      <w:pPr>
        <w:pStyle w:val="Paragrafoelenco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percentuale di sconto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68EDABD5" w14:textId="67CA678A" w:rsidR="00795461" w:rsidRDefault="0047762E" w:rsidP="00587F4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 prodotti di tipo abbigliamento specificano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taglia</w:t>
      </w:r>
      <w:r>
        <w:rPr>
          <w:rFonts w:cstheme="minorHAnsi"/>
          <w:b/>
          <w:bCs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(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string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) e il </w:t>
      </w:r>
      <w:proofErr w:type="gramStart"/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brand</w:t>
      </w:r>
      <w:proofErr w:type="gramEnd"/>
      <w:r>
        <w:rPr>
          <w:rFonts w:cstheme="minorHAnsi"/>
          <w:i/>
          <w:iCs/>
          <w:sz w:val="16"/>
          <w:szCs w:val="16"/>
          <w:lang w:val="it-IT"/>
        </w:rPr>
        <w:t xml:space="preserve"> (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string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), i prodotti alimentari hanno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data di scadenza</w:t>
      </w:r>
      <w:r>
        <w:rPr>
          <w:rFonts w:cstheme="minorHAnsi"/>
          <w:i/>
          <w:iCs/>
          <w:sz w:val="16"/>
          <w:szCs w:val="16"/>
          <w:lang w:val="it-IT"/>
        </w:rPr>
        <w:t xml:space="preserve"> mentre i prodotti di elettronica un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produttore</w:t>
      </w:r>
      <w:r>
        <w:rPr>
          <w:rFonts w:cstheme="minorHAnsi"/>
          <w:i/>
          <w:iCs/>
          <w:sz w:val="16"/>
          <w:szCs w:val="16"/>
          <w:lang w:val="it-IT"/>
        </w:rPr>
        <w:t xml:space="preserve"> (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string</w:t>
      </w:r>
      <w:proofErr w:type="spellEnd"/>
      <w:r w:rsidR="009937F6">
        <w:rPr>
          <w:rFonts w:cstheme="minorHAnsi"/>
          <w:i/>
          <w:iCs/>
          <w:sz w:val="16"/>
          <w:szCs w:val="16"/>
          <w:lang w:val="it-IT"/>
        </w:rPr>
        <w:t>.</w:t>
      </w:r>
    </w:p>
    <w:p w14:paraId="395C7E38" w14:textId="77777777" w:rsidR="009937F6" w:rsidRDefault="009937F6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65A2BE0A" w14:textId="5AF30D92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 xml:space="preserve">Per ogni utente è previsto un solo carrello contenente </w:t>
      </w:r>
      <w:r>
        <w:rPr>
          <w:rFonts w:cstheme="minorHAnsi"/>
          <w:i/>
          <w:iCs/>
          <w:sz w:val="16"/>
          <w:szCs w:val="16"/>
          <w:lang w:val="it-IT"/>
        </w:rPr>
        <w:t>le righe di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dettaglio dell’ordine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>il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prezzo totale da pagare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87F4D">
        <w:rPr>
          <w:rFonts w:cstheme="minorHAnsi"/>
          <w:i/>
          <w:iCs/>
          <w:sz w:val="16"/>
          <w:szCs w:val="16"/>
          <w:lang w:val="it-IT"/>
        </w:rPr>
        <w:t>(nota: è importante risalire dall’utente al carrello e non il viceversa).</w:t>
      </w:r>
    </w:p>
    <w:p w14:paraId="28C46425" w14:textId="77777777" w:rsidR="001438C8" w:rsidRPr="00587F4D" w:rsidRDefault="001438C8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0F6F333F" w14:textId="378BC39D" w:rsidR="00587F4D" w:rsidRDefault="00587F4D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Ciascuna riga di dettaglio contiene le seguenti caratteristiche:</w:t>
      </w:r>
    </w:p>
    <w:p w14:paraId="09DB9AC7" w14:textId="77777777" w:rsidR="001438C8" w:rsidRPr="001438C8" w:rsidRDefault="00587F4D" w:rsidP="001438C8">
      <w:pPr>
        <w:pStyle w:val="Paragrafoelenco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prodotto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0B67AA0A" w14:textId="0E4B3602" w:rsidR="001438C8" w:rsidRPr="001438C8" w:rsidRDefault="00587F4D" w:rsidP="001438C8">
      <w:pPr>
        <w:pStyle w:val="Paragrafoelenco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la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quantità</w:t>
      </w:r>
      <w:r w:rsid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 ordinata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B9C2392" w14:textId="77777777" w:rsidR="001438C8" w:rsidRPr="001438C8" w:rsidRDefault="00587F4D" w:rsidP="00587F4D">
      <w:pPr>
        <w:pStyle w:val="Paragrafoelenco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al netto dello sconto 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(rispetto alla quantità e al prezzo “pieno” del prodotto), </w:t>
      </w:r>
    </w:p>
    <w:p w14:paraId="07DC394D" w14:textId="24FD11AF" w:rsidR="00587F4D" w:rsidRPr="001438C8" w:rsidRDefault="00587F4D" w:rsidP="00587F4D">
      <w:pPr>
        <w:pStyle w:val="Paragrafoelenco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 scontato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(calcolato rispetto alla percentuale di sconto del singolo prodotto).</w:t>
      </w:r>
    </w:p>
    <w:p w14:paraId="6CCCBA71" w14:textId="77777777" w:rsidR="009937F6" w:rsidRDefault="009937F6" w:rsidP="001438C8">
      <w:pPr>
        <w:rPr>
          <w:rFonts w:cstheme="minorHAnsi"/>
          <w:i/>
          <w:iCs/>
          <w:sz w:val="16"/>
          <w:szCs w:val="16"/>
          <w:lang w:val="it-IT"/>
        </w:rPr>
      </w:pPr>
    </w:p>
    <w:p w14:paraId="7A0E5385" w14:textId="1551B609" w:rsidR="001438C8" w:rsidRPr="001438C8" w:rsidRDefault="001438C8" w:rsidP="001438C8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All’accesso, viene chiest</w:t>
      </w:r>
      <w:r w:rsidR="009937F6">
        <w:rPr>
          <w:rFonts w:cstheme="minorHAnsi"/>
          <w:i/>
          <w:iCs/>
          <w:sz w:val="16"/>
          <w:szCs w:val="16"/>
          <w:lang w:val="it-IT"/>
        </w:rPr>
        <w:t>o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username e password. Se sono corrette si accede al menu.</w:t>
      </w:r>
    </w:p>
    <w:p w14:paraId="12A7155F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Aggiungi prodotto al carrello* </w:t>
      </w:r>
    </w:p>
    <w:p w14:paraId="2EEBA153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Elimina prodotto </w:t>
      </w:r>
    </w:p>
    <w:p w14:paraId="2098AF64" w14:textId="2B43486A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Modifica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la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quantità di un prodotto già inserito </w:t>
      </w:r>
    </w:p>
    <w:p w14:paraId="1C8D58AF" w14:textId="647878D5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Stampa a video riepilogo del carrello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dell’utente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(formato a piacere) </w:t>
      </w:r>
    </w:p>
    <w:p w14:paraId="759004BE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Esci </w:t>
      </w:r>
    </w:p>
    <w:p w14:paraId="7E200508" w14:textId="4D10F145" w:rsidR="00152454" w:rsidRP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*</w:t>
      </w:r>
      <w:r w:rsidR="00113F49">
        <w:rPr>
          <w:rFonts w:cstheme="minorHAnsi"/>
          <w:i/>
          <w:iCs/>
          <w:sz w:val="16"/>
          <w:szCs w:val="16"/>
          <w:lang w:val="it-IT"/>
        </w:rPr>
        <w:t>N</w:t>
      </w:r>
      <w:r w:rsidRPr="001438C8">
        <w:rPr>
          <w:rFonts w:cstheme="minorHAnsi"/>
          <w:i/>
          <w:iCs/>
          <w:sz w:val="16"/>
          <w:szCs w:val="16"/>
          <w:lang w:val="it-IT"/>
        </w:rPr>
        <w:t>el caso sia inserito un prodotto che già esiste nel carrello questo va a modificare la quantità del prodotto precedentemente inserito.</w:t>
      </w:r>
    </w:p>
    <w:p w14:paraId="28422232" w14:textId="77777777" w:rsid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500D45F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7663B640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438C8">
        <w:rPr>
          <w:rFonts w:cstheme="minorHAnsi"/>
          <w:i/>
          <w:iCs/>
          <w:sz w:val="16"/>
          <w:szCs w:val="16"/>
          <w:lang w:val="it-IT"/>
        </w:rPr>
        <w:t xml:space="preserve"> Rappresentare opportunamente la gerarchia dei prodotti.</w:t>
      </w:r>
    </w:p>
    <w:p w14:paraId="001F8638" w14:textId="226D124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Utilizzare la </w:t>
      </w:r>
      <w:proofErr w:type="spellStart"/>
      <w:r w:rsidR="00113F49">
        <w:rPr>
          <w:rFonts w:cstheme="minorHAnsi"/>
          <w:i/>
          <w:iCs/>
          <w:sz w:val="16"/>
          <w:szCs w:val="16"/>
          <w:lang w:val="it-IT"/>
        </w:rPr>
        <w:t>collection</w:t>
      </w:r>
      <w:proofErr w:type="spellEnd"/>
      <w:r w:rsidR="00113F49">
        <w:rPr>
          <w:rFonts w:cstheme="minorHAnsi"/>
          <w:i/>
          <w:iCs/>
          <w:sz w:val="16"/>
          <w:szCs w:val="16"/>
          <w:lang w:val="it-IT"/>
        </w:rPr>
        <w:t xml:space="preserve"> adeguata considerando che ogni prodotto ha un codice univoco.</w:t>
      </w:r>
    </w:p>
    <w:p w14:paraId="4A58A335" w14:textId="3914755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524864E3" w:rsidR="00152454" w:rsidRPr="00113F49" w:rsidRDefault="00113F49" w:rsidP="00113F49">
      <w:pPr>
        <w:rPr>
          <w:rFonts w:cstheme="minorHAnsi"/>
          <w:i/>
          <w:iCs/>
          <w:sz w:val="16"/>
          <w:szCs w:val="16"/>
          <w:lang w:val="it-IT"/>
        </w:rPr>
      </w:pPr>
      <w:r w:rsidRPr="00113F49">
        <w:rPr>
          <w:rFonts w:cstheme="minorHAnsi"/>
          <w:i/>
          <w:iCs/>
          <w:sz w:val="16"/>
          <w:szCs w:val="16"/>
          <w:lang w:val="it-IT"/>
        </w:rPr>
        <w:t>C</w:t>
      </w:r>
      <w:r w:rsidR="00152454" w:rsidRPr="00113F49">
        <w:rPr>
          <w:rFonts w:cstheme="minorHAnsi"/>
          <w:i/>
          <w:iCs/>
          <w:sz w:val="16"/>
          <w:szCs w:val="16"/>
          <w:lang w:val="it-IT"/>
        </w:rPr>
        <w:t>reare metodi ad hoc per crear</w:t>
      </w:r>
      <w:r w:rsidR="009937F6">
        <w:rPr>
          <w:rFonts w:cstheme="minorHAnsi"/>
          <w:i/>
          <w:iCs/>
          <w:sz w:val="16"/>
          <w:szCs w:val="16"/>
          <w:lang w:val="it-IT"/>
        </w:rPr>
        <w:t>e le entità di partenza “precaricate” nell’e-commerce.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C560" w14:textId="77777777" w:rsidR="008D26C4" w:rsidRDefault="008D26C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6079801" w14:textId="77777777" w:rsidR="008D26C4" w:rsidRDefault="008D26C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81AB" w14:textId="77777777" w:rsidR="008D26C4" w:rsidRDefault="008D26C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98DFFC7" w14:textId="77777777" w:rsidR="008D26C4" w:rsidRDefault="008D26C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33771E68"/>
    <w:multiLevelType w:val="multilevel"/>
    <w:tmpl w:val="9A1C8920"/>
    <w:numStyleLink w:val="Answers"/>
  </w:abstractNum>
  <w:abstractNum w:abstractNumId="15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8B7B22"/>
    <w:multiLevelType w:val="multilevel"/>
    <w:tmpl w:val="9A1C8920"/>
    <w:numStyleLink w:val="Answers"/>
  </w:abstractNum>
  <w:abstractNum w:abstractNumId="17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55185"/>
    <w:multiLevelType w:val="multilevel"/>
    <w:tmpl w:val="9A1C8920"/>
    <w:numStyleLink w:val="Answers"/>
  </w:abstractNum>
  <w:abstractNum w:abstractNumId="21" w15:restartNumberingAfterBreak="0">
    <w:nsid w:val="49AF741D"/>
    <w:multiLevelType w:val="multilevel"/>
    <w:tmpl w:val="9A1C8920"/>
    <w:numStyleLink w:val="Answers"/>
  </w:abstractNum>
  <w:abstractNum w:abstractNumId="22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7173671"/>
    <w:multiLevelType w:val="multilevel"/>
    <w:tmpl w:val="9A1C8920"/>
    <w:numStyleLink w:val="Answers"/>
  </w:abstractNum>
  <w:abstractNum w:abstractNumId="25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8"/>
  </w:num>
  <w:num w:numId="18">
    <w:abstractNumId w:val="0"/>
  </w:num>
  <w:num w:numId="19">
    <w:abstractNumId w:val="8"/>
  </w:num>
  <w:num w:numId="20">
    <w:abstractNumId w:val="26"/>
  </w:num>
  <w:num w:numId="21">
    <w:abstractNumId w:val="17"/>
  </w:num>
  <w:num w:numId="22">
    <w:abstractNumId w:val="12"/>
  </w:num>
  <w:num w:numId="23">
    <w:abstractNumId w:val="4"/>
  </w:num>
  <w:num w:numId="24">
    <w:abstractNumId w:val="2"/>
  </w:num>
  <w:num w:numId="25">
    <w:abstractNumId w:val="22"/>
  </w:num>
  <w:num w:numId="26">
    <w:abstractNumId w:val="10"/>
  </w:num>
  <w:num w:numId="27">
    <w:abstractNumId w:val="23"/>
  </w:num>
  <w:num w:numId="28">
    <w:abstractNumId w:val="6"/>
  </w:num>
  <w:num w:numId="29">
    <w:abstractNumId w:val="3"/>
  </w:num>
  <w:num w:numId="30">
    <w:abstractNumId w:val="28"/>
  </w:num>
  <w:num w:numId="31">
    <w:abstractNumId w:val="19"/>
  </w:num>
  <w:num w:numId="32">
    <w:abstractNumId w:val="7"/>
  </w:num>
  <w:num w:numId="33">
    <w:abstractNumId w:val="1"/>
  </w:num>
  <w:num w:numId="34">
    <w:abstractNumId w:val="15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B5649"/>
    <w:rsid w:val="008D26C4"/>
    <w:rsid w:val="008D7390"/>
    <w:rsid w:val="008E653D"/>
    <w:rsid w:val="00910C80"/>
    <w:rsid w:val="009200E1"/>
    <w:rsid w:val="0092010E"/>
    <w:rsid w:val="00957D96"/>
    <w:rsid w:val="009937F6"/>
    <w:rsid w:val="009A5097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361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Antonia Sacchitella</cp:lastModifiedBy>
  <cp:revision>8</cp:revision>
  <cp:lastPrinted>2004-01-22T16:32:00Z</cp:lastPrinted>
  <dcterms:created xsi:type="dcterms:W3CDTF">2021-02-26T08:04:00Z</dcterms:created>
  <dcterms:modified xsi:type="dcterms:W3CDTF">2021-06-04T03:59:00Z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